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77777777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5C44B239" w:rsidR="00FB3E37" w:rsidRPr="00E12C17" w:rsidRDefault="00CF1DD1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AA6147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</w:p>
    <w:p w14:paraId="1B65C864" w14:textId="08A3B473" w:rsidR="00926BC6" w:rsidRPr="008E5EE7" w:rsidRDefault="00926BC6" w:rsidP="00926BC6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>
        <w:rPr>
          <w:b/>
          <w:spacing w:val="40"/>
          <w:kern w:val="32"/>
          <w:sz w:val="36"/>
          <w:szCs w:val="36"/>
        </w:rPr>
        <w:t xml:space="preserve">Základní technická dokumentace </w:t>
      </w:r>
      <w:r>
        <w:rPr>
          <w:b/>
          <w:spacing w:val="40"/>
          <w:kern w:val="32"/>
          <w:sz w:val="36"/>
          <w:szCs w:val="36"/>
        </w:rPr>
        <w:tab/>
        <w:t xml:space="preserve">    Logos </w:t>
      </w:r>
      <w:proofErr w:type="spellStart"/>
      <w:r>
        <w:rPr>
          <w:b/>
          <w:spacing w:val="40"/>
          <w:kern w:val="32"/>
          <w:sz w:val="36"/>
          <w:szCs w:val="36"/>
        </w:rPr>
        <w:t>Polytechnikos</w:t>
      </w:r>
      <w:proofErr w:type="spellEnd"/>
    </w:p>
    <w:p w14:paraId="36057F05" w14:textId="4FD4FF0A" w:rsidR="00FB3E37" w:rsidRPr="00F870BA" w:rsidRDefault="00926BC6" w:rsidP="00AC0EA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Tým</w:t>
      </w:r>
      <w:r w:rsidR="00FB3E37"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>
        <w:rPr>
          <w:sz w:val="28"/>
          <w:szCs w:val="28"/>
        </w:rPr>
        <w:t>Apollo13</w:t>
      </w:r>
    </w:p>
    <w:p w14:paraId="2C06000B" w14:textId="09F6C323" w:rsidR="00FB3E37" w:rsidRPr="009E1CA1" w:rsidRDefault="00AA6147" w:rsidP="00AC0EA3">
      <w:pPr>
        <w:spacing w:line="480" w:lineRule="auto"/>
        <w:rPr>
          <w:rStyle w:val="ZkladntextChar"/>
          <w:sz w:val="28"/>
        </w:rPr>
      </w:pPr>
      <w:r>
        <w:rPr>
          <w:sz w:val="28"/>
          <w:szCs w:val="28"/>
        </w:rPr>
        <w:t>Předmět</w:t>
      </w:r>
      <w:r w:rsidR="00882623">
        <w:rPr>
          <w:sz w:val="28"/>
          <w:szCs w:val="28"/>
        </w:rPr>
        <w:t>:</w:t>
      </w:r>
      <w:r w:rsidR="00926BC6">
        <w:rPr>
          <w:sz w:val="28"/>
          <w:szCs w:val="28"/>
        </w:rPr>
        <w:t xml:space="preserve"> Řízení softwarových projektů</w:t>
      </w:r>
    </w:p>
    <w:p w14:paraId="0CCDBCD9" w14:textId="1A776964" w:rsidR="00FB3E37" w:rsidRPr="00090FF1" w:rsidRDefault="00FB3E37" w:rsidP="00AC0EA3">
      <w:pPr>
        <w:spacing w:before="960"/>
        <w:jc w:val="center"/>
        <w:rPr>
          <w:sz w:val="28"/>
          <w:szCs w:val="28"/>
        </w:rPr>
      </w:pPr>
      <w:r>
        <w:rPr>
          <w:sz w:val="28"/>
          <w:szCs w:val="28"/>
        </w:rPr>
        <w:t>Jihlava 201</w:t>
      </w:r>
      <w:r w:rsidR="000D480D">
        <w:rPr>
          <w:sz w:val="28"/>
          <w:szCs w:val="28"/>
        </w:rPr>
        <w:t>8</w:t>
      </w:r>
    </w:p>
    <w:p w14:paraId="66475B13" w14:textId="65734564" w:rsidR="000C684D" w:rsidRDefault="000C684D">
      <w:r>
        <w:br w:type="page"/>
      </w:r>
    </w:p>
    <w:p w14:paraId="5C23BFEB" w14:textId="77777777" w:rsidR="00FB3E37" w:rsidRDefault="00FB3E37" w:rsidP="00FB3E37">
      <w:pPr>
        <w:pStyle w:val="Nadpis1"/>
        <w:sectPr w:rsidR="00FB3E37" w:rsidSect="00A2040F">
          <w:headerReference w:type="even" r:id="rId8"/>
          <w:pgSz w:w="11906" w:h="16838" w:code="9"/>
          <w:pgMar w:top="1418" w:right="1418" w:bottom="1418" w:left="1985" w:header="709" w:footer="709" w:gutter="0"/>
          <w:cols w:space="708"/>
          <w:vAlign w:val="bottom"/>
          <w:docGrid w:linePitch="360"/>
        </w:sectPr>
      </w:pP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p w14:paraId="68C3DD5F" w14:textId="6E623DDA" w:rsidR="00507CF2" w:rsidRDefault="006576AB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098731" w:history="1">
        <w:r w:rsidR="00507CF2" w:rsidRPr="00DB1838">
          <w:rPr>
            <w:rStyle w:val="Hypertextovodkaz"/>
            <w:noProof/>
          </w:rPr>
          <w:t>1</w:t>
        </w:r>
        <w:r w:rsidR="00507C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7CF2" w:rsidRPr="00DB1838">
          <w:rPr>
            <w:rStyle w:val="Hypertextovodkaz"/>
            <w:noProof/>
          </w:rPr>
          <w:t>Úvod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_Toc534098731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4</w:t>
        </w:r>
        <w:r w:rsidR="00507CF2">
          <w:rPr>
            <w:noProof/>
            <w:webHidden/>
          </w:rPr>
          <w:fldChar w:fldCharType="end"/>
        </w:r>
      </w:hyperlink>
    </w:p>
    <w:p w14:paraId="3D107947" w14:textId="277E755F" w:rsidR="00507CF2" w:rsidRDefault="00CF1DD1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32" w:history="1">
        <w:r w:rsidR="00507CF2" w:rsidRPr="00DB1838">
          <w:rPr>
            <w:rStyle w:val="Hypertextovodkaz"/>
            <w:noProof/>
          </w:rPr>
          <w:t>2</w:t>
        </w:r>
        <w:r w:rsidR="00507C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7CF2" w:rsidRPr="00DB1838">
          <w:rPr>
            <w:rStyle w:val="Hypertextovodkaz"/>
            <w:noProof/>
          </w:rPr>
          <w:t>Uživatelské příběhy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_Toc534098732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4</w:t>
        </w:r>
        <w:r w:rsidR="00507CF2">
          <w:rPr>
            <w:noProof/>
            <w:webHidden/>
          </w:rPr>
          <w:fldChar w:fldCharType="end"/>
        </w:r>
      </w:hyperlink>
    </w:p>
    <w:p w14:paraId="3C09649F" w14:textId="3260CF24" w:rsidR="00507CF2" w:rsidRDefault="00CF1DD1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33" w:history="1">
        <w:r w:rsidR="00507CF2" w:rsidRPr="00DB1838">
          <w:rPr>
            <w:rStyle w:val="Hypertextovodkaz"/>
            <w:noProof/>
          </w:rPr>
          <w:t>2.1</w:t>
        </w:r>
        <w:r w:rsidR="00507C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7CF2" w:rsidRPr="00DB1838">
          <w:rPr>
            <w:rStyle w:val="Hypertextovodkaz"/>
            <w:noProof/>
          </w:rPr>
          <w:t>Autor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_Toc534098733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5</w:t>
        </w:r>
        <w:r w:rsidR="00507CF2">
          <w:rPr>
            <w:noProof/>
            <w:webHidden/>
          </w:rPr>
          <w:fldChar w:fldCharType="end"/>
        </w:r>
      </w:hyperlink>
    </w:p>
    <w:p w14:paraId="4F65FAB5" w14:textId="4969C79F" w:rsidR="00507CF2" w:rsidRDefault="00CF1DD1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34" w:history="1">
        <w:r w:rsidR="00507CF2" w:rsidRPr="00DB1838">
          <w:rPr>
            <w:rStyle w:val="Hypertextovodkaz"/>
            <w:noProof/>
          </w:rPr>
          <w:t>2.2</w:t>
        </w:r>
        <w:r w:rsidR="00507C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7CF2" w:rsidRPr="00DB1838">
          <w:rPr>
            <w:rStyle w:val="Hypertextovodkaz"/>
            <w:noProof/>
          </w:rPr>
          <w:t>Redaktor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_Toc534098734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5</w:t>
        </w:r>
        <w:r w:rsidR="00507CF2">
          <w:rPr>
            <w:noProof/>
            <w:webHidden/>
          </w:rPr>
          <w:fldChar w:fldCharType="end"/>
        </w:r>
      </w:hyperlink>
    </w:p>
    <w:p w14:paraId="164FCE85" w14:textId="54EF9873" w:rsidR="00507CF2" w:rsidRDefault="00CF1DD1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35" w:history="1">
        <w:r w:rsidR="00507CF2" w:rsidRPr="00DB1838">
          <w:rPr>
            <w:rStyle w:val="Hypertextovodkaz"/>
            <w:noProof/>
          </w:rPr>
          <w:t>2.3</w:t>
        </w:r>
        <w:r w:rsidR="00507C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7CF2" w:rsidRPr="00DB1838">
          <w:rPr>
            <w:rStyle w:val="Hypertextovodkaz"/>
            <w:noProof/>
          </w:rPr>
          <w:t>Oponent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_Toc534098735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7</w:t>
        </w:r>
        <w:r w:rsidR="00507CF2">
          <w:rPr>
            <w:noProof/>
            <w:webHidden/>
          </w:rPr>
          <w:fldChar w:fldCharType="end"/>
        </w:r>
      </w:hyperlink>
    </w:p>
    <w:p w14:paraId="0EB272DA" w14:textId="4552F72A" w:rsidR="00507CF2" w:rsidRDefault="00CF1DD1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36" w:history="1">
        <w:r w:rsidR="00507CF2" w:rsidRPr="00DB1838">
          <w:rPr>
            <w:rStyle w:val="Hypertextovodkaz"/>
            <w:noProof/>
          </w:rPr>
          <w:t>2.4</w:t>
        </w:r>
        <w:r w:rsidR="00507C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7CF2" w:rsidRPr="00DB1838">
          <w:rPr>
            <w:rStyle w:val="Hypertextovodkaz"/>
            <w:noProof/>
          </w:rPr>
          <w:t>Šéfredaktor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_Toc534098736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8</w:t>
        </w:r>
        <w:r w:rsidR="00507CF2">
          <w:rPr>
            <w:noProof/>
            <w:webHidden/>
          </w:rPr>
          <w:fldChar w:fldCharType="end"/>
        </w:r>
      </w:hyperlink>
    </w:p>
    <w:p w14:paraId="6EECC0F3" w14:textId="5CE13135" w:rsidR="00507CF2" w:rsidRDefault="00CF1DD1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37" w:history="1">
        <w:r w:rsidR="00507CF2" w:rsidRPr="00DB1838">
          <w:rPr>
            <w:rStyle w:val="Hypertextovodkaz"/>
            <w:noProof/>
          </w:rPr>
          <w:t>2.5</w:t>
        </w:r>
        <w:r w:rsidR="00507C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7CF2" w:rsidRPr="00DB1838">
          <w:rPr>
            <w:rStyle w:val="Hypertextovodkaz"/>
            <w:noProof/>
          </w:rPr>
          <w:t>Čtenář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_Toc534098737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9</w:t>
        </w:r>
        <w:r w:rsidR="00507CF2">
          <w:rPr>
            <w:noProof/>
            <w:webHidden/>
          </w:rPr>
          <w:fldChar w:fldCharType="end"/>
        </w:r>
      </w:hyperlink>
    </w:p>
    <w:p w14:paraId="0BB32D7B" w14:textId="15F1B958" w:rsidR="00507CF2" w:rsidRDefault="00CF1DD1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38" w:history="1">
        <w:r w:rsidR="00507CF2" w:rsidRPr="00DB1838">
          <w:rPr>
            <w:rStyle w:val="Hypertextovodkaz"/>
            <w:noProof/>
          </w:rPr>
          <w:t>2.6</w:t>
        </w:r>
        <w:r w:rsidR="00507C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7CF2" w:rsidRPr="00DB1838">
          <w:rPr>
            <w:rStyle w:val="Hypertextovodkaz"/>
            <w:noProof/>
          </w:rPr>
          <w:t>Administrátor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_Toc534098738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9</w:t>
        </w:r>
        <w:r w:rsidR="00507CF2">
          <w:rPr>
            <w:noProof/>
            <w:webHidden/>
          </w:rPr>
          <w:fldChar w:fldCharType="end"/>
        </w:r>
      </w:hyperlink>
    </w:p>
    <w:p w14:paraId="73E47D41" w14:textId="12425404" w:rsidR="00507CF2" w:rsidRDefault="00CF1DD1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39" w:history="1">
        <w:r w:rsidR="00507CF2" w:rsidRPr="00DB1838">
          <w:rPr>
            <w:rStyle w:val="Hypertextovodkaz"/>
            <w:noProof/>
          </w:rPr>
          <w:t>2.7</w:t>
        </w:r>
        <w:r w:rsidR="00507C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7CF2" w:rsidRPr="00DB1838">
          <w:rPr>
            <w:rStyle w:val="Hypertextovodkaz"/>
            <w:noProof/>
          </w:rPr>
          <w:t>Časopis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_Toc534098739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10</w:t>
        </w:r>
        <w:r w:rsidR="00507CF2">
          <w:rPr>
            <w:noProof/>
            <w:webHidden/>
          </w:rPr>
          <w:fldChar w:fldCharType="end"/>
        </w:r>
      </w:hyperlink>
    </w:p>
    <w:p w14:paraId="1FA621F3" w14:textId="49809F43" w:rsidR="00507CF2" w:rsidRDefault="00CF1DD1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40" w:history="1">
        <w:r w:rsidR="00507CF2" w:rsidRPr="00DB1838">
          <w:rPr>
            <w:rStyle w:val="Hypertextovodkaz"/>
            <w:noProof/>
          </w:rPr>
          <w:t>2.8</w:t>
        </w:r>
        <w:r w:rsidR="00507C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7CF2" w:rsidRPr="00DB1838">
          <w:rPr>
            <w:rStyle w:val="Hypertextovodkaz"/>
            <w:noProof/>
          </w:rPr>
          <w:t>Vylepšení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_Toc534098740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11</w:t>
        </w:r>
        <w:r w:rsidR="00507CF2">
          <w:rPr>
            <w:noProof/>
            <w:webHidden/>
          </w:rPr>
          <w:fldChar w:fldCharType="end"/>
        </w:r>
      </w:hyperlink>
    </w:p>
    <w:p w14:paraId="43711A27" w14:textId="1DFCFF3E" w:rsidR="00507CF2" w:rsidRDefault="00CF1DD1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41" w:history="1">
        <w:r w:rsidR="00507CF2" w:rsidRPr="00DB1838">
          <w:rPr>
            <w:rStyle w:val="Hypertextovodkaz"/>
            <w:noProof/>
          </w:rPr>
          <w:t>2.9</w:t>
        </w:r>
        <w:r w:rsidR="00507C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7CF2" w:rsidRPr="00DB1838">
          <w:rPr>
            <w:rStyle w:val="Hypertextovodkaz"/>
            <w:noProof/>
          </w:rPr>
          <w:t>Dokumentace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_Toc534098741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12</w:t>
        </w:r>
        <w:r w:rsidR="00507CF2">
          <w:rPr>
            <w:noProof/>
            <w:webHidden/>
          </w:rPr>
          <w:fldChar w:fldCharType="end"/>
        </w:r>
      </w:hyperlink>
    </w:p>
    <w:p w14:paraId="650530D1" w14:textId="7EB19391" w:rsidR="00507CF2" w:rsidRDefault="00CF1DD1">
      <w:pPr>
        <w:pStyle w:val="Obsah2"/>
        <w:tabs>
          <w:tab w:val="left" w:pos="110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42" w:history="1">
        <w:r w:rsidR="00507CF2" w:rsidRPr="00DB1838">
          <w:rPr>
            <w:rStyle w:val="Hypertextovodkaz"/>
            <w:noProof/>
          </w:rPr>
          <w:t>2.10</w:t>
        </w:r>
        <w:r w:rsidR="00507C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7CF2" w:rsidRPr="00DB1838">
          <w:rPr>
            <w:rStyle w:val="Hypertextovodkaz"/>
            <w:noProof/>
          </w:rPr>
          <w:t>Nefunkční požadavky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_Toc534098742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13</w:t>
        </w:r>
        <w:r w:rsidR="00507CF2">
          <w:rPr>
            <w:noProof/>
            <w:webHidden/>
          </w:rPr>
          <w:fldChar w:fldCharType="end"/>
        </w:r>
      </w:hyperlink>
    </w:p>
    <w:p w14:paraId="132EBC49" w14:textId="270B208D" w:rsidR="00507CF2" w:rsidRDefault="00CF1DD1">
      <w:pPr>
        <w:pStyle w:val="Obsah2"/>
        <w:tabs>
          <w:tab w:val="left" w:pos="110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43" w:history="1">
        <w:r w:rsidR="00507CF2" w:rsidRPr="00DB1838">
          <w:rPr>
            <w:rStyle w:val="Hypertextovodkaz"/>
            <w:noProof/>
          </w:rPr>
          <w:t>2.11</w:t>
        </w:r>
        <w:r w:rsidR="00507C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7CF2" w:rsidRPr="00DB1838">
          <w:rPr>
            <w:rStyle w:val="Hypertextovodkaz"/>
            <w:noProof/>
          </w:rPr>
          <w:t>Příprava a řízení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_Toc534098743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14</w:t>
        </w:r>
        <w:r w:rsidR="00507CF2">
          <w:rPr>
            <w:noProof/>
            <w:webHidden/>
          </w:rPr>
          <w:fldChar w:fldCharType="end"/>
        </w:r>
      </w:hyperlink>
    </w:p>
    <w:p w14:paraId="02FA07C0" w14:textId="6D668258" w:rsidR="00507CF2" w:rsidRDefault="00CF1DD1">
      <w:pPr>
        <w:pStyle w:val="Obsah2"/>
        <w:tabs>
          <w:tab w:val="left" w:pos="110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44" w:history="1">
        <w:r w:rsidR="00507CF2" w:rsidRPr="00DB1838">
          <w:rPr>
            <w:rStyle w:val="Hypertextovodkaz"/>
            <w:noProof/>
          </w:rPr>
          <w:t>2.12</w:t>
        </w:r>
        <w:r w:rsidR="00507C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07CF2" w:rsidRPr="00DB1838">
          <w:rPr>
            <w:rStyle w:val="Hypertextovodkaz"/>
            <w:noProof/>
          </w:rPr>
          <w:t>Odevzdání aplikace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_Toc534098744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15</w:t>
        </w:r>
        <w:r w:rsidR="00507CF2">
          <w:rPr>
            <w:noProof/>
            <w:webHidden/>
          </w:rPr>
          <w:fldChar w:fldCharType="end"/>
        </w:r>
      </w:hyperlink>
    </w:p>
    <w:p w14:paraId="69D1ACA9" w14:textId="6D1C10F8" w:rsidR="0029203D" w:rsidRDefault="006576AB" w:rsidP="0029203D">
      <w:pPr>
        <w:pStyle w:val="Nadpis1"/>
        <w:numPr>
          <w:ilvl w:val="0"/>
          <w:numId w:val="0"/>
        </w:numPr>
        <w:ind w:left="432"/>
      </w:pPr>
      <w:r>
        <w:fldChar w:fldCharType="end"/>
      </w:r>
    </w:p>
    <w:p w14:paraId="2BD9B1B4" w14:textId="77777777" w:rsidR="00975A56" w:rsidRDefault="00975A56" w:rsidP="00975A56">
      <w:pPr>
        <w:pStyle w:val="Nzev"/>
      </w:pPr>
      <w:bookmarkStart w:id="0" w:name="_Toc342837153"/>
      <w:r w:rsidRPr="00BF4A0B">
        <w:t xml:space="preserve">Seznam </w:t>
      </w:r>
      <w:r>
        <w:t>obrázků</w:t>
      </w:r>
      <w:bookmarkEnd w:id="0"/>
    </w:p>
    <w:p w14:paraId="6DD8E056" w14:textId="2E901519" w:rsidR="00507CF2" w:rsidRDefault="001D2CF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34098719" w:history="1">
        <w:r w:rsidR="00507CF2" w:rsidRPr="00B145B4">
          <w:rPr>
            <w:rStyle w:val="Hypertextovodkaz"/>
            <w:noProof/>
          </w:rPr>
          <w:t>Obrázek 1 - autor US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_Toc534098719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6</w:t>
        </w:r>
        <w:r w:rsidR="00507CF2">
          <w:rPr>
            <w:noProof/>
            <w:webHidden/>
          </w:rPr>
          <w:fldChar w:fldCharType="end"/>
        </w:r>
      </w:hyperlink>
    </w:p>
    <w:p w14:paraId="34234638" w14:textId="29724261" w:rsidR="00507CF2" w:rsidRDefault="00CF1DD1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20" w:history="1">
        <w:r w:rsidR="00507CF2" w:rsidRPr="00B145B4">
          <w:rPr>
            <w:rStyle w:val="Hypertextovodkaz"/>
            <w:noProof/>
          </w:rPr>
          <w:t>Obrázek 2 - redaktor US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_Toc534098720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7</w:t>
        </w:r>
        <w:r w:rsidR="00507CF2">
          <w:rPr>
            <w:noProof/>
            <w:webHidden/>
          </w:rPr>
          <w:fldChar w:fldCharType="end"/>
        </w:r>
      </w:hyperlink>
    </w:p>
    <w:p w14:paraId="4849994D" w14:textId="70EE5E85" w:rsidR="00507CF2" w:rsidRDefault="00CF1DD1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21" w:history="1">
        <w:r w:rsidR="00507CF2" w:rsidRPr="00B145B4">
          <w:rPr>
            <w:rStyle w:val="Hypertextovodkaz"/>
            <w:noProof/>
          </w:rPr>
          <w:t>Obrázek 3 - oponent US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_Toc534098721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8</w:t>
        </w:r>
        <w:r w:rsidR="00507CF2">
          <w:rPr>
            <w:noProof/>
            <w:webHidden/>
          </w:rPr>
          <w:fldChar w:fldCharType="end"/>
        </w:r>
      </w:hyperlink>
    </w:p>
    <w:p w14:paraId="4A8AF956" w14:textId="181D0214" w:rsidR="00507CF2" w:rsidRDefault="00CF1DD1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22" w:history="1">
        <w:r w:rsidR="00507CF2" w:rsidRPr="00B145B4">
          <w:rPr>
            <w:rStyle w:val="Hypertextovodkaz"/>
            <w:noProof/>
          </w:rPr>
          <w:t>Obrázek 4 - šéfredaktor US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_Toc534098722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9</w:t>
        </w:r>
        <w:r w:rsidR="00507CF2">
          <w:rPr>
            <w:noProof/>
            <w:webHidden/>
          </w:rPr>
          <w:fldChar w:fldCharType="end"/>
        </w:r>
      </w:hyperlink>
    </w:p>
    <w:p w14:paraId="508C3454" w14:textId="477D43C1" w:rsidR="00507CF2" w:rsidRDefault="00CF1DD1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23" w:history="1">
        <w:r w:rsidR="00507CF2" w:rsidRPr="00B145B4">
          <w:rPr>
            <w:rStyle w:val="Hypertextovodkaz"/>
            <w:noProof/>
          </w:rPr>
          <w:t>Obrázek 5 - čtenář US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_Toc534098723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10</w:t>
        </w:r>
        <w:r w:rsidR="00507CF2">
          <w:rPr>
            <w:noProof/>
            <w:webHidden/>
          </w:rPr>
          <w:fldChar w:fldCharType="end"/>
        </w:r>
      </w:hyperlink>
    </w:p>
    <w:p w14:paraId="2DC05D6C" w14:textId="499AE90E" w:rsidR="00507CF2" w:rsidRDefault="00CF1DD1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24" w:history="1">
        <w:r w:rsidR="00507CF2" w:rsidRPr="00B145B4">
          <w:rPr>
            <w:rStyle w:val="Hypertextovodkaz"/>
            <w:noProof/>
          </w:rPr>
          <w:t>Obrázek 6 - administrátor US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_Toc534098724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10</w:t>
        </w:r>
        <w:r w:rsidR="00507CF2">
          <w:rPr>
            <w:noProof/>
            <w:webHidden/>
          </w:rPr>
          <w:fldChar w:fldCharType="end"/>
        </w:r>
      </w:hyperlink>
    </w:p>
    <w:p w14:paraId="47CCC915" w14:textId="59375970" w:rsidR="00507CF2" w:rsidRDefault="00CF1DD1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25" w:history="1">
        <w:r w:rsidR="00507CF2" w:rsidRPr="00B145B4">
          <w:rPr>
            <w:rStyle w:val="Hypertextovodkaz"/>
            <w:noProof/>
          </w:rPr>
          <w:t>Obrázek 7 - časopis US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_Toc534098725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11</w:t>
        </w:r>
        <w:r w:rsidR="00507CF2">
          <w:rPr>
            <w:noProof/>
            <w:webHidden/>
          </w:rPr>
          <w:fldChar w:fldCharType="end"/>
        </w:r>
      </w:hyperlink>
    </w:p>
    <w:p w14:paraId="164B0419" w14:textId="379CCD5B" w:rsidR="00507CF2" w:rsidRDefault="00CF1DD1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26" w:history="1">
        <w:r w:rsidR="00507CF2" w:rsidRPr="00B145B4">
          <w:rPr>
            <w:rStyle w:val="Hypertextovodkaz"/>
            <w:noProof/>
          </w:rPr>
          <w:t>Obrázek 8 - vylepšení US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_Toc534098726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12</w:t>
        </w:r>
        <w:r w:rsidR="00507CF2">
          <w:rPr>
            <w:noProof/>
            <w:webHidden/>
          </w:rPr>
          <w:fldChar w:fldCharType="end"/>
        </w:r>
      </w:hyperlink>
    </w:p>
    <w:p w14:paraId="56E8E1E9" w14:textId="72C9B225" w:rsidR="00507CF2" w:rsidRDefault="00CF1DD1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27" w:history="1">
        <w:r w:rsidR="00507CF2" w:rsidRPr="00B145B4">
          <w:rPr>
            <w:rStyle w:val="Hypertextovodkaz"/>
            <w:noProof/>
          </w:rPr>
          <w:t>Obrázek 9 - dokumentace US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_Toc534098727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13</w:t>
        </w:r>
        <w:r w:rsidR="00507CF2">
          <w:rPr>
            <w:noProof/>
            <w:webHidden/>
          </w:rPr>
          <w:fldChar w:fldCharType="end"/>
        </w:r>
      </w:hyperlink>
    </w:p>
    <w:p w14:paraId="3F2F95A4" w14:textId="47302DD7" w:rsidR="00507CF2" w:rsidRDefault="00CF1DD1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28" w:history="1">
        <w:r w:rsidR="00507CF2" w:rsidRPr="00B145B4">
          <w:rPr>
            <w:rStyle w:val="Hypertextovodkaz"/>
            <w:noProof/>
          </w:rPr>
          <w:t>Obrázek 10 - NP US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_Toc534098728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14</w:t>
        </w:r>
        <w:r w:rsidR="00507CF2">
          <w:rPr>
            <w:noProof/>
            <w:webHidden/>
          </w:rPr>
          <w:fldChar w:fldCharType="end"/>
        </w:r>
      </w:hyperlink>
    </w:p>
    <w:p w14:paraId="1F8C80EF" w14:textId="06E67DE5" w:rsidR="00507CF2" w:rsidRDefault="00CF1DD1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29" w:history="1">
        <w:r w:rsidR="00507CF2" w:rsidRPr="00B145B4">
          <w:rPr>
            <w:rStyle w:val="Hypertextovodkaz"/>
            <w:noProof/>
          </w:rPr>
          <w:t>Obrázek 11 - řízení US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_Toc534098729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15</w:t>
        </w:r>
        <w:r w:rsidR="00507CF2">
          <w:rPr>
            <w:noProof/>
            <w:webHidden/>
          </w:rPr>
          <w:fldChar w:fldCharType="end"/>
        </w:r>
      </w:hyperlink>
    </w:p>
    <w:p w14:paraId="6C3B07D2" w14:textId="6D7D02C4" w:rsidR="00507CF2" w:rsidRDefault="00CF1DD1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098730" w:history="1">
        <w:r w:rsidR="00507CF2" w:rsidRPr="00B145B4">
          <w:rPr>
            <w:rStyle w:val="Hypertextovodkaz"/>
            <w:noProof/>
          </w:rPr>
          <w:t>Obrázek 12 - odevzdání US</w:t>
        </w:r>
        <w:r w:rsidR="00507CF2">
          <w:rPr>
            <w:noProof/>
            <w:webHidden/>
          </w:rPr>
          <w:tab/>
        </w:r>
        <w:r w:rsidR="00507CF2">
          <w:rPr>
            <w:noProof/>
            <w:webHidden/>
          </w:rPr>
          <w:fldChar w:fldCharType="begin"/>
        </w:r>
        <w:r w:rsidR="00507CF2">
          <w:rPr>
            <w:noProof/>
            <w:webHidden/>
          </w:rPr>
          <w:instrText xml:space="preserve"> PAGEREF _Toc534098730 \h </w:instrText>
        </w:r>
        <w:r w:rsidR="00507CF2">
          <w:rPr>
            <w:noProof/>
            <w:webHidden/>
          </w:rPr>
        </w:r>
        <w:r w:rsidR="00507CF2">
          <w:rPr>
            <w:noProof/>
            <w:webHidden/>
          </w:rPr>
          <w:fldChar w:fldCharType="separate"/>
        </w:r>
        <w:r w:rsidR="00507CF2">
          <w:rPr>
            <w:noProof/>
            <w:webHidden/>
          </w:rPr>
          <w:t>16</w:t>
        </w:r>
        <w:r w:rsidR="00507CF2">
          <w:rPr>
            <w:noProof/>
            <w:webHidden/>
          </w:rPr>
          <w:fldChar w:fldCharType="end"/>
        </w:r>
      </w:hyperlink>
    </w:p>
    <w:p w14:paraId="128476A2" w14:textId="234A20CB" w:rsidR="00975A56" w:rsidRDefault="001D2CF3" w:rsidP="00975A56">
      <w:pPr>
        <w:pStyle w:val="Zkladntext"/>
      </w:pPr>
      <w:r>
        <w:rPr>
          <w:b/>
          <w:bCs/>
          <w:noProof/>
        </w:rPr>
        <w:fldChar w:fldCharType="end"/>
      </w:r>
    </w:p>
    <w:p w14:paraId="747121DF" w14:textId="77777777" w:rsidR="00145F30" w:rsidRDefault="00145F30" w:rsidP="00975A56">
      <w:pPr>
        <w:pStyle w:val="Zkladntext"/>
      </w:pPr>
    </w:p>
    <w:p w14:paraId="332D5D33" w14:textId="77777777" w:rsidR="00975A56" w:rsidRDefault="00975A56" w:rsidP="00975A56">
      <w:r>
        <w:br w:type="page"/>
      </w:r>
    </w:p>
    <w:p w14:paraId="39803C15" w14:textId="77777777" w:rsidR="006576AB" w:rsidRPr="00A50D3A" w:rsidRDefault="006576AB" w:rsidP="00AA6147">
      <w:pPr>
        <w:pStyle w:val="Nadpis1"/>
      </w:pPr>
      <w:bookmarkStart w:id="1" w:name="_Toc534098731"/>
      <w:r w:rsidRPr="00AA6147">
        <w:lastRenderedPageBreak/>
        <w:t>Úvod</w:t>
      </w:r>
      <w:bookmarkEnd w:id="1"/>
    </w:p>
    <w:p w14:paraId="56789E1A" w14:textId="61E254F1" w:rsidR="00AA6147" w:rsidRDefault="00926BC6" w:rsidP="00AA6147">
      <w:pPr>
        <w:pStyle w:val="Zkladntext"/>
      </w:pPr>
      <w:r>
        <w:t xml:space="preserve">Cílem dokumentace je přiblížit technickou část za projektem týmu Apollo13 nad redakčním systémem pro školní časopis logos </w:t>
      </w:r>
      <w:proofErr w:type="spellStart"/>
      <w:r>
        <w:t>polytechnikos</w:t>
      </w:r>
      <w:proofErr w:type="spellEnd"/>
      <w:r>
        <w:t xml:space="preserve">. V tomto dokumentu se podíváme na Uživatelské příběhy, </w:t>
      </w:r>
      <w:r w:rsidR="00FB17BE">
        <w:t>jež</w:t>
      </w:r>
      <w:r>
        <w:t xml:space="preserve"> byli vytvořeny. Projekt byl vytvářen technologii ASP.NET v jazyku C#. Jako repositář slouží GitHub. Na správu týmu ve </w:t>
      </w:r>
      <w:proofErr w:type="spellStart"/>
      <w:r w:rsidR="00FB17BE">
        <w:t>Sc</w:t>
      </w:r>
      <w:r>
        <w:t>rumu</w:t>
      </w:r>
      <w:proofErr w:type="spellEnd"/>
      <w:r>
        <w:t xml:space="preserve"> posloužil S</w:t>
      </w:r>
      <w:r w:rsidR="00FB17BE">
        <w:t>c</w:t>
      </w:r>
      <w:r>
        <w:t>rumdesk.</w:t>
      </w:r>
    </w:p>
    <w:p w14:paraId="6C561E8A" w14:textId="367AB512" w:rsidR="00AA6147" w:rsidRDefault="00926BC6" w:rsidP="00AA6147">
      <w:pPr>
        <w:pStyle w:val="Nadpis1"/>
      </w:pPr>
      <w:bookmarkStart w:id="2" w:name="_Toc534098732"/>
      <w:r>
        <w:t>Uživatelské příběhy</w:t>
      </w:r>
      <w:bookmarkEnd w:id="2"/>
    </w:p>
    <w:p w14:paraId="1C8156F9" w14:textId="69F197D9" w:rsidR="00A33F2A" w:rsidRDefault="00926BC6" w:rsidP="00926BC6">
      <w:pPr>
        <w:pStyle w:val="Zkladntext"/>
      </w:pPr>
      <w:r>
        <w:t xml:space="preserve">V této časti bude každý uživatelský </w:t>
      </w:r>
      <w:r w:rsidR="00A33F2A">
        <w:t>příběh</w:t>
      </w:r>
      <w:r>
        <w:t xml:space="preserve">, na němž uvidíte důležité </w:t>
      </w:r>
      <w:r w:rsidR="00A33F2A">
        <w:t>vlastnosti</w:t>
      </w:r>
      <w:r>
        <w:t xml:space="preserve"> a funkce, jenž mají být vypracovány. Všechny funkční a nefunkční požadavky obsahují analýzu, samotné programování a testovací část. Tyto úkoly jsou rozloženy do týmu, aby každému členovi vycházeli potřebné hodiny.</w:t>
      </w:r>
    </w:p>
    <w:p w14:paraId="7272BDD7" w14:textId="77777777" w:rsidR="00A33F2A" w:rsidRDefault="00A33F2A">
      <w:r>
        <w:br w:type="page"/>
      </w:r>
    </w:p>
    <w:p w14:paraId="44DD8991" w14:textId="77777777" w:rsidR="00926BC6" w:rsidRDefault="00926BC6" w:rsidP="00926BC6">
      <w:pPr>
        <w:pStyle w:val="Zkladntext"/>
      </w:pPr>
    </w:p>
    <w:p w14:paraId="67564142" w14:textId="155A0115" w:rsidR="00926BC6" w:rsidRDefault="00926BC6" w:rsidP="00926BC6">
      <w:pPr>
        <w:pStyle w:val="Nadpis2"/>
      </w:pPr>
      <w:bookmarkStart w:id="3" w:name="_Toc534098733"/>
      <w:r>
        <w:t>Autor</w:t>
      </w:r>
      <w:bookmarkEnd w:id="3"/>
    </w:p>
    <w:p w14:paraId="3EBE4380" w14:textId="745B4701" w:rsidR="002C35AA" w:rsidRDefault="002C35AA" w:rsidP="002C35AA">
      <w:r>
        <w:t>U autora jsou hlavní podmínky, aby mohl odevzdat práci a věděl, jaký je stav v procesním přijímacím řízení.</w:t>
      </w:r>
    </w:p>
    <w:p w14:paraId="6CBFF622" w14:textId="77777777" w:rsidR="00A33F2A" w:rsidRDefault="00A33F2A" w:rsidP="002C35AA"/>
    <w:p w14:paraId="12AD268E" w14:textId="77777777" w:rsidR="00926BC6" w:rsidRDefault="00926BC6" w:rsidP="00926BC6">
      <w:pPr>
        <w:pStyle w:val="Zkladntext"/>
        <w:keepNext/>
      </w:pPr>
      <w:r>
        <w:rPr>
          <w:noProof/>
        </w:rPr>
        <w:drawing>
          <wp:inline distT="0" distB="0" distL="0" distR="0" wp14:anchorId="32D9B3D9" wp14:editId="28C3D574">
            <wp:extent cx="2800350" cy="46863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2B5F7" w14:textId="50C1BED6" w:rsidR="00926BC6" w:rsidRDefault="00926BC6" w:rsidP="00926BC6">
      <w:pPr>
        <w:pStyle w:val="Titulek"/>
        <w:jc w:val="both"/>
      </w:pPr>
      <w:bookmarkStart w:id="4" w:name="_Toc534098719"/>
      <w:r>
        <w:t xml:space="preserve">Obrázek </w:t>
      </w:r>
      <w:r w:rsidR="00CF1DD1">
        <w:rPr>
          <w:noProof/>
        </w:rPr>
        <w:fldChar w:fldCharType="begin"/>
      </w:r>
      <w:r w:rsidR="00CF1DD1">
        <w:rPr>
          <w:noProof/>
        </w:rPr>
        <w:instrText xml:space="preserve"> SEQ Obrázek \* ARABIC </w:instrText>
      </w:r>
      <w:r w:rsidR="00CF1DD1">
        <w:rPr>
          <w:noProof/>
        </w:rPr>
        <w:fldChar w:fldCharType="separate"/>
      </w:r>
      <w:r w:rsidR="002C35AA">
        <w:rPr>
          <w:noProof/>
        </w:rPr>
        <w:t>1</w:t>
      </w:r>
      <w:r w:rsidR="00CF1DD1">
        <w:rPr>
          <w:noProof/>
        </w:rPr>
        <w:fldChar w:fldCharType="end"/>
      </w:r>
      <w:r>
        <w:t xml:space="preserve"> - autor US</w:t>
      </w:r>
      <w:bookmarkEnd w:id="4"/>
    </w:p>
    <w:p w14:paraId="76A3BA55" w14:textId="170B8388" w:rsidR="00926BC6" w:rsidRDefault="00926BC6"/>
    <w:p w14:paraId="59BD96B5" w14:textId="257983D9" w:rsidR="00926BC6" w:rsidRDefault="00926BC6" w:rsidP="00926BC6">
      <w:pPr>
        <w:pStyle w:val="Nadpis2"/>
      </w:pPr>
      <w:bookmarkStart w:id="5" w:name="_Toc534098734"/>
      <w:r>
        <w:t>Redaktor</w:t>
      </w:r>
      <w:bookmarkEnd w:id="5"/>
    </w:p>
    <w:p w14:paraId="41C3D201" w14:textId="20C2F2DC" w:rsidR="00926BC6" w:rsidRPr="00926BC6" w:rsidRDefault="00926BC6" w:rsidP="00926BC6">
      <w:pPr>
        <w:pStyle w:val="Zkladntext"/>
      </w:pPr>
      <w:r>
        <w:t xml:space="preserve">Redaktor má u nás nejrozšířenější příběh. Musí být zajištěno zobrazování článků, přiřazování oponentů k článkům s nastavením časového okna, nastavování stavu článku, zpřístupnění posudků, aj. </w:t>
      </w:r>
    </w:p>
    <w:p w14:paraId="00CEBB49" w14:textId="77777777" w:rsidR="002C35AA" w:rsidRDefault="00926BC6" w:rsidP="002C35AA">
      <w:pPr>
        <w:keepNext/>
      </w:pPr>
      <w:r>
        <w:br w:type="page"/>
      </w:r>
      <w:r w:rsidR="002C35A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34FACC" wp14:editId="485393D9">
            <wp:simplePos x="0" y="0"/>
            <wp:positionH relativeFrom="margin">
              <wp:align>left</wp:align>
            </wp:positionH>
            <wp:positionV relativeFrom="paragraph">
              <wp:posOffset>7795895</wp:posOffset>
            </wp:positionV>
            <wp:extent cx="2724150" cy="723900"/>
            <wp:effectExtent l="0" t="0" r="0" b="0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41D2EDB" wp14:editId="740FC6D8">
            <wp:extent cx="2781300" cy="7896225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5018D" w14:textId="77777777" w:rsidR="002C35AA" w:rsidRDefault="002C35AA" w:rsidP="002C35AA">
      <w:pPr>
        <w:pStyle w:val="Titulek"/>
      </w:pPr>
    </w:p>
    <w:p w14:paraId="442DDCA9" w14:textId="77777777" w:rsidR="002C35AA" w:rsidRDefault="002C35AA" w:rsidP="002C35AA">
      <w:pPr>
        <w:pStyle w:val="Titulek"/>
      </w:pPr>
    </w:p>
    <w:p w14:paraId="28BF939A" w14:textId="77777777" w:rsidR="002C35AA" w:rsidRDefault="002C35AA" w:rsidP="002C35AA">
      <w:pPr>
        <w:pStyle w:val="Titulek"/>
      </w:pPr>
    </w:p>
    <w:p w14:paraId="0D542806" w14:textId="3D504276" w:rsidR="00926BC6" w:rsidRDefault="002C35AA" w:rsidP="002C35AA">
      <w:pPr>
        <w:pStyle w:val="Titulek"/>
      </w:pPr>
      <w:bookmarkStart w:id="6" w:name="_Toc534098720"/>
      <w:r>
        <w:t xml:space="preserve">Obrázek </w:t>
      </w:r>
      <w:r w:rsidR="00CF1DD1">
        <w:rPr>
          <w:noProof/>
        </w:rPr>
        <w:fldChar w:fldCharType="begin"/>
      </w:r>
      <w:r w:rsidR="00CF1DD1">
        <w:rPr>
          <w:noProof/>
        </w:rPr>
        <w:instrText xml:space="preserve"> SEQ Obrázek \* ARABIC </w:instrText>
      </w:r>
      <w:r w:rsidR="00CF1DD1">
        <w:rPr>
          <w:noProof/>
        </w:rPr>
        <w:fldChar w:fldCharType="separate"/>
      </w:r>
      <w:r>
        <w:rPr>
          <w:noProof/>
        </w:rPr>
        <w:t>2</w:t>
      </w:r>
      <w:r w:rsidR="00CF1DD1">
        <w:rPr>
          <w:noProof/>
        </w:rPr>
        <w:fldChar w:fldCharType="end"/>
      </w:r>
      <w:r>
        <w:t xml:space="preserve"> - redaktor US</w:t>
      </w:r>
      <w:bookmarkEnd w:id="6"/>
    </w:p>
    <w:p w14:paraId="79EA8E59" w14:textId="75C362B1" w:rsidR="00926BC6" w:rsidRDefault="002C35AA" w:rsidP="00926BC6">
      <w:pPr>
        <w:pStyle w:val="Nadpis2"/>
      </w:pPr>
      <w:bookmarkStart w:id="7" w:name="_Toc534098735"/>
      <w:r>
        <w:lastRenderedPageBreak/>
        <w:t>Oponent</w:t>
      </w:r>
      <w:bookmarkEnd w:id="7"/>
    </w:p>
    <w:p w14:paraId="63AE047A" w14:textId="7E77B069" w:rsidR="002C35AA" w:rsidRDefault="002C35AA" w:rsidP="002C35AA">
      <w:pPr>
        <w:pStyle w:val="Zkladntext"/>
      </w:pPr>
      <w:r>
        <w:t>V oponentním příběhu se řeší hlavně odmítnutí oponentury, možnost vyplnit oponentní formulář a v neposlední řadě dostávat notifikace o přidělení a změnách, které nastaly</w:t>
      </w:r>
    </w:p>
    <w:p w14:paraId="0137C55D" w14:textId="77777777" w:rsidR="002C35AA" w:rsidRDefault="002C35AA" w:rsidP="002C35AA">
      <w:pPr>
        <w:pStyle w:val="Zkladntext"/>
        <w:keepNext/>
      </w:pPr>
      <w:r>
        <w:rPr>
          <w:noProof/>
        </w:rPr>
        <w:drawing>
          <wp:inline distT="0" distB="0" distL="0" distR="0" wp14:anchorId="7A99B8F9" wp14:editId="09931997">
            <wp:extent cx="2733675" cy="3781425"/>
            <wp:effectExtent l="0" t="0" r="9525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9D24" w14:textId="5F2374D7" w:rsidR="00A33F2A" w:rsidRDefault="002C35AA" w:rsidP="002C35AA">
      <w:pPr>
        <w:pStyle w:val="Titulek"/>
        <w:jc w:val="both"/>
      </w:pPr>
      <w:bookmarkStart w:id="8" w:name="_Toc534098721"/>
      <w:r>
        <w:t xml:space="preserve">Obrázek </w:t>
      </w:r>
      <w:r w:rsidR="00CF1DD1">
        <w:rPr>
          <w:noProof/>
        </w:rPr>
        <w:fldChar w:fldCharType="begin"/>
      </w:r>
      <w:r w:rsidR="00CF1DD1">
        <w:rPr>
          <w:noProof/>
        </w:rPr>
        <w:instrText xml:space="preserve"> SEQ Obrázek \* ARABIC </w:instrText>
      </w:r>
      <w:r w:rsidR="00CF1DD1">
        <w:rPr>
          <w:noProof/>
        </w:rPr>
        <w:fldChar w:fldCharType="separate"/>
      </w:r>
      <w:r>
        <w:rPr>
          <w:noProof/>
        </w:rPr>
        <w:t>3</w:t>
      </w:r>
      <w:r w:rsidR="00CF1DD1">
        <w:rPr>
          <w:noProof/>
        </w:rPr>
        <w:fldChar w:fldCharType="end"/>
      </w:r>
      <w:r>
        <w:t xml:space="preserve"> - oponent US</w:t>
      </w:r>
      <w:bookmarkEnd w:id="8"/>
    </w:p>
    <w:p w14:paraId="6E464620" w14:textId="77777777" w:rsidR="00A33F2A" w:rsidRDefault="00A33F2A">
      <w:pPr>
        <w:rPr>
          <w:b/>
          <w:bCs/>
          <w:sz w:val="20"/>
          <w:szCs w:val="18"/>
        </w:rPr>
      </w:pPr>
      <w:r>
        <w:br w:type="page"/>
      </w:r>
    </w:p>
    <w:p w14:paraId="7CEC5452" w14:textId="1B527176" w:rsidR="002C35AA" w:rsidRDefault="002C35AA" w:rsidP="002C35AA">
      <w:pPr>
        <w:pStyle w:val="Nadpis2"/>
      </w:pPr>
      <w:bookmarkStart w:id="9" w:name="_Toc534098736"/>
      <w:r>
        <w:lastRenderedPageBreak/>
        <w:t>Šéfredaktor</w:t>
      </w:r>
      <w:bookmarkEnd w:id="9"/>
    </w:p>
    <w:p w14:paraId="44D78020" w14:textId="6E685723" w:rsidR="00A33F2A" w:rsidRPr="00A33F2A" w:rsidRDefault="00A33F2A" w:rsidP="00A33F2A">
      <w:pPr>
        <w:pStyle w:val="Zkladntext"/>
      </w:pPr>
      <w:r>
        <w:t>Jako šéfredaktor je za potřebí mít kompletní přehled o všem co se děje a k tomu mu vypomůžou agendy autora, oponenta a šéfredaktora, kde si může přehledně nají všechny informace.</w:t>
      </w:r>
    </w:p>
    <w:p w14:paraId="6B85F72A" w14:textId="77777777" w:rsidR="002C35AA" w:rsidRDefault="002C35AA" w:rsidP="002C35AA">
      <w:pPr>
        <w:pStyle w:val="Zkladntext"/>
        <w:keepNext/>
      </w:pPr>
      <w:r>
        <w:rPr>
          <w:noProof/>
        </w:rPr>
        <w:drawing>
          <wp:inline distT="0" distB="0" distL="0" distR="0" wp14:anchorId="26C6EB7E" wp14:editId="41F3CA9A">
            <wp:extent cx="2743200" cy="3724275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7C50" w14:textId="1D59CFB8" w:rsidR="002C35AA" w:rsidRDefault="002C35AA" w:rsidP="002C35AA">
      <w:pPr>
        <w:pStyle w:val="Titulek"/>
        <w:jc w:val="both"/>
      </w:pPr>
      <w:bookmarkStart w:id="10" w:name="_Toc534098722"/>
      <w:r>
        <w:t xml:space="preserve">Obrázek </w:t>
      </w:r>
      <w:r w:rsidR="00CF1DD1">
        <w:rPr>
          <w:noProof/>
        </w:rPr>
        <w:fldChar w:fldCharType="begin"/>
      </w:r>
      <w:r w:rsidR="00CF1DD1">
        <w:rPr>
          <w:noProof/>
        </w:rPr>
        <w:instrText xml:space="preserve"> SEQ Obrázek \* ARABIC </w:instrText>
      </w:r>
      <w:r w:rsidR="00CF1DD1">
        <w:rPr>
          <w:noProof/>
        </w:rPr>
        <w:fldChar w:fldCharType="separate"/>
      </w:r>
      <w:r>
        <w:rPr>
          <w:noProof/>
        </w:rPr>
        <w:t>4</w:t>
      </w:r>
      <w:r w:rsidR="00CF1DD1">
        <w:rPr>
          <w:noProof/>
        </w:rPr>
        <w:fldChar w:fldCharType="end"/>
      </w:r>
      <w:r>
        <w:t xml:space="preserve"> - šéfredaktor US</w:t>
      </w:r>
      <w:bookmarkEnd w:id="10"/>
    </w:p>
    <w:p w14:paraId="19827799" w14:textId="3D32F370" w:rsidR="00FB17BE" w:rsidRDefault="00FB17BE">
      <w:r>
        <w:br w:type="page"/>
      </w:r>
    </w:p>
    <w:p w14:paraId="60F7EBE7" w14:textId="614E895E" w:rsidR="002C35AA" w:rsidRDefault="002C35AA" w:rsidP="002C35AA">
      <w:pPr>
        <w:pStyle w:val="Nadpis2"/>
      </w:pPr>
      <w:bookmarkStart w:id="11" w:name="_Toc534098737"/>
      <w:r>
        <w:lastRenderedPageBreak/>
        <w:t>Čtenář</w:t>
      </w:r>
      <w:bookmarkEnd w:id="11"/>
    </w:p>
    <w:p w14:paraId="1CF8C759" w14:textId="2DE09FA9" w:rsidR="00FB17BE" w:rsidRPr="00FB17BE" w:rsidRDefault="00FB17BE" w:rsidP="00FB17BE">
      <w:pPr>
        <w:pStyle w:val="Zkladntext"/>
      </w:pPr>
      <w:r>
        <w:t xml:space="preserve">Uživatelský příběh čtenáře je zaměřen na všechny návštěvníky, kteří si přišli přečíst publikace </w:t>
      </w:r>
      <w:proofErr w:type="gramStart"/>
      <w:r>
        <w:t>s</w:t>
      </w:r>
      <w:proofErr w:type="gramEnd"/>
      <w:r>
        <w:t> možnosti dotazů a helpdesku</w:t>
      </w:r>
    </w:p>
    <w:p w14:paraId="616870E5" w14:textId="77777777" w:rsidR="002C35AA" w:rsidRDefault="002C35AA" w:rsidP="002C35AA">
      <w:pPr>
        <w:pStyle w:val="Zkladntext"/>
        <w:keepNext/>
      </w:pPr>
      <w:r>
        <w:rPr>
          <w:noProof/>
        </w:rPr>
        <w:drawing>
          <wp:inline distT="0" distB="0" distL="0" distR="0" wp14:anchorId="6C514A0C" wp14:editId="78666C46">
            <wp:extent cx="2695575" cy="3562350"/>
            <wp:effectExtent l="0" t="0" r="9525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1115" w14:textId="41ABE5E7" w:rsidR="00FB17BE" w:rsidRDefault="002C35AA" w:rsidP="002C35AA">
      <w:pPr>
        <w:pStyle w:val="Titulek"/>
        <w:jc w:val="both"/>
      </w:pPr>
      <w:bookmarkStart w:id="12" w:name="_Toc534098723"/>
      <w:r>
        <w:t xml:space="preserve">Obrázek </w:t>
      </w:r>
      <w:r w:rsidR="00CF1DD1">
        <w:rPr>
          <w:noProof/>
        </w:rPr>
        <w:fldChar w:fldCharType="begin"/>
      </w:r>
      <w:r w:rsidR="00CF1DD1">
        <w:rPr>
          <w:noProof/>
        </w:rPr>
        <w:instrText xml:space="preserve"> </w:instrText>
      </w:r>
      <w:r w:rsidR="00CF1DD1">
        <w:rPr>
          <w:noProof/>
        </w:rPr>
        <w:instrText xml:space="preserve">SEQ Obrázek \* ARABIC </w:instrText>
      </w:r>
      <w:r w:rsidR="00CF1DD1">
        <w:rPr>
          <w:noProof/>
        </w:rPr>
        <w:fldChar w:fldCharType="separate"/>
      </w:r>
      <w:r>
        <w:rPr>
          <w:noProof/>
        </w:rPr>
        <w:t>5</w:t>
      </w:r>
      <w:r w:rsidR="00CF1DD1">
        <w:rPr>
          <w:noProof/>
        </w:rPr>
        <w:fldChar w:fldCharType="end"/>
      </w:r>
      <w:r>
        <w:t xml:space="preserve"> - čtenář US</w:t>
      </w:r>
      <w:bookmarkEnd w:id="12"/>
    </w:p>
    <w:p w14:paraId="7A9F9BB7" w14:textId="77777777" w:rsidR="00FB17BE" w:rsidRDefault="00FB17BE">
      <w:pPr>
        <w:rPr>
          <w:b/>
          <w:bCs/>
          <w:sz w:val="20"/>
          <w:szCs w:val="18"/>
        </w:rPr>
      </w:pPr>
      <w:r>
        <w:br w:type="page"/>
      </w:r>
    </w:p>
    <w:p w14:paraId="53C38A0A" w14:textId="41C241C2" w:rsidR="002C35AA" w:rsidRDefault="002C35AA" w:rsidP="002C35AA">
      <w:pPr>
        <w:pStyle w:val="Nadpis2"/>
      </w:pPr>
      <w:bookmarkStart w:id="13" w:name="_Toc534098738"/>
      <w:r>
        <w:lastRenderedPageBreak/>
        <w:t>Administrátor</w:t>
      </w:r>
      <w:bookmarkEnd w:id="13"/>
    </w:p>
    <w:p w14:paraId="54618591" w14:textId="0BE8CE30" w:rsidR="00A33F2A" w:rsidRPr="00A33F2A" w:rsidRDefault="00A33F2A" w:rsidP="00A33F2A">
      <w:pPr>
        <w:pStyle w:val="Zkladntext"/>
      </w:pPr>
      <w:r>
        <w:t>V této části se řeší strana správy, zajištění administrátorského panelu a notifikací na nové uživatele</w:t>
      </w:r>
    </w:p>
    <w:p w14:paraId="378FA53C" w14:textId="77777777" w:rsidR="002C35AA" w:rsidRDefault="002C35AA" w:rsidP="002C35AA">
      <w:pPr>
        <w:pStyle w:val="Zkladntext"/>
        <w:keepNext/>
      </w:pPr>
      <w:r>
        <w:rPr>
          <w:noProof/>
        </w:rPr>
        <w:drawing>
          <wp:inline distT="0" distB="0" distL="0" distR="0" wp14:anchorId="2C8434E5" wp14:editId="16E956F2">
            <wp:extent cx="2714625" cy="2790825"/>
            <wp:effectExtent l="0" t="0" r="9525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5A75" w14:textId="7B378850" w:rsidR="00FB17BE" w:rsidRDefault="002C35AA" w:rsidP="002C35AA">
      <w:pPr>
        <w:pStyle w:val="Titulek"/>
        <w:jc w:val="both"/>
      </w:pPr>
      <w:bookmarkStart w:id="14" w:name="_Toc534098724"/>
      <w:r>
        <w:t xml:space="preserve">Obrázek </w:t>
      </w:r>
      <w:r w:rsidR="00CF1DD1">
        <w:rPr>
          <w:noProof/>
        </w:rPr>
        <w:fldChar w:fldCharType="begin"/>
      </w:r>
      <w:r w:rsidR="00CF1DD1">
        <w:rPr>
          <w:noProof/>
        </w:rPr>
        <w:instrText xml:space="preserve"> SEQ Obrázek \* ARABIC </w:instrText>
      </w:r>
      <w:r w:rsidR="00CF1DD1">
        <w:rPr>
          <w:noProof/>
        </w:rPr>
        <w:fldChar w:fldCharType="separate"/>
      </w:r>
      <w:r>
        <w:rPr>
          <w:noProof/>
        </w:rPr>
        <w:t>6</w:t>
      </w:r>
      <w:r w:rsidR="00CF1DD1">
        <w:rPr>
          <w:noProof/>
        </w:rPr>
        <w:fldChar w:fldCharType="end"/>
      </w:r>
      <w:r>
        <w:t xml:space="preserve"> - administrátor</w:t>
      </w:r>
      <w:r w:rsidRPr="00B209B0">
        <w:t xml:space="preserve"> US</w:t>
      </w:r>
      <w:bookmarkEnd w:id="14"/>
    </w:p>
    <w:p w14:paraId="1C755AB4" w14:textId="77777777" w:rsidR="00FB17BE" w:rsidRDefault="00FB17BE">
      <w:pPr>
        <w:rPr>
          <w:b/>
          <w:bCs/>
          <w:sz w:val="20"/>
          <w:szCs w:val="18"/>
        </w:rPr>
      </w:pPr>
      <w:r>
        <w:br w:type="page"/>
      </w:r>
    </w:p>
    <w:p w14:paraId="27989022" w14:textId="7D3AC6E6" w:rsidR="002C35AA" w:rsidRDefault="002C35AA" w:rsidP="002C35AA">
      <w:pPr>
        <w:pStyle w:val="Nadpis2"/>
      </w:pPr>
      <w:bookmarkStart w:id="15" w:name="_Toc534098739"/>
      <w:r>
        <w:lastRenderedPageBreak/>
        <w:t>Časopis</w:t>
      </w:r>
      <w:bookmarkEnd w:id="15"/>
    </w:p>
    <w:p w14:paraId="52ED5FFD" w14:textId="6C30EF0F" w:rsidR="00A33F2A" w:rsidRPr="00A33F2A" w:rsidRDefault="00A33F2A" w:rsidP="00A33F2A">
      <w:pPr>
        <w:pStyle w:val="Zkladntext"/>
      </w:pPr>
      <w:r>
        <w:t>V tomto příběhu se řeší hlavně obsah a vzhled stránek samotných. Je zde tvořena grafika a prováděny notifikace při registraci, aby uživatel věděl, že je vše v pořádku.</w:t>
      </w:r>
    </w:p>
    <w:p w14:paraId="6EB80F74" w14:textId="77777777" w:rsidR="002C35AA" w:rsidRDefault="002C35AA" w:rsidP="002C35AA">
      <w:pPr>
        <w:pStyle w:val="Zkladntext"/>
        <w:keepNext/>
      </w:pPr>
      <w:r>
        <w:rPr>
          <w:noProof/>
        </w:rPr>
        <w:drawing>
          <wp:inline distT="0" distB="0" distL="0" distR="0" wp14:anchorId="56BDFBDE" wp14:editId="5E504C7B">
            <wp:extent cx="2714625" cy="4400550"/>
            <wp:effectExtent l="0" t="0" r="952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5C502" w14:textId="6E90C4DD" w:rsidR="00A33F2A" w:rsidRDefault="002C35AA" w:rsidP="002C35AA">
      <w:pPr>
        <w:pStyle w:val="Titulek"/>
        <w:jc w:val="both"/>
      </w:pPr>
      <w:bookmarkStart w:id="16" w:name="_Toc534098725"/>
      <w:r>
        <w:t xml:space="preserve">Obrázek </w:t>
      </w:r>
      <w:r w:rsidR="00CF1DD1">
        <w:rPr>
          <w:noProof/>
        </w:rPr>
        <w:fldChar w:fldCharType="begin"/>
      </w:r>
      <w:r w:rsidR="00CF1DD1">
        <w:rPr>
          <w:noProof/>
        </w:rPr>
        <w:instrText xml:space="preserve"> SEQ Obrázek \* ARABIC </w:instrText>
      </w:r>
      <w:r w:rsidR="00CF1DD1">
        <w:rPr>
          <w:noProof/>
        </w:rPr>
        <w:fldChar w:fldCharType="separate"/>
      </w:r>
      <w:r>
        <w:rPr>
          <w:noProof/>
        </w:rPr>
        <w:t>7</w:t>
      </w:r>
      <w:r w:rsidR="00CF1DD1">
        <w:rPr>
          <w:noProof/>
        </w:rPr>
        <w:fldChar w:fldCharType="end"/>
      </w:r>
      <w:r>
        <w:t xml:space="preserve"> - časopis </w:t>
      </w:r>
      <w:r w:rsidRPr="00333514">
        <w:t>US</w:t>
      </w:r>
      <w:bookmarkEnd w:id="16"/>
    </w:p>
    <w:p w14:paraId="42DD42C1" w14:textId="77777777" w:rsidR="00A33F2A" w:rsidRDefault="00A33F2A">
      <w:pPr>
        <w:rPr>
          <w:b/>
          <w:bCs/>
          <w:sz w:val="20"/>
          <w:szCs w:val="18"/>
        </w:rPr>
      </w:pPr>
      <w:r>
        <w:br w:type="page"/>
      </w:r>
    </w:p>
    <w:p w14:paraId="45BFEA6A" w14:textId="77777777" w:rsidR="002C35AA" w:rsidRDefault="002C35AA" w:rsidP="002C35AA">
      <w:pPr>
        <w:pStyle w:val="Titulek"/>
        <w:jc w:val="both"/>
      </w:pPr>
    </w:p>
    <w:p w14:paraId="5488AB27" w14:textId="2C50053E" w:rsidR="002C35AA" w:rsidRDefault="002C35AA" w:rsidP="002C35AA">
      <w:pPr>
        <w:pStyle w:val="Nadpis2"/>
      </w:pPr>
      <w:bookmarkStart w:id="17" w:name="_Toc534098740"/>
      <w:r>
        <w:t>Vylepšení</w:t>
      </w:r>
      <w:bookmarkEnd w:id="17"/>
      <w:r>
        <w:t xml:space="preserve"> </w:t>
      </w:r>
    </w:p>
    <w:p w14:paraId="14E5D97E" w14:textId="732D20A7" w:rsidR="00A33F2A" w:rsidRPr="00A33F2A" w:rsidRDefault="00A33F2A" w:rsidP="00A33F2A">
      <w:pPr>
        <w:pStyle w:val="Zkladntext"/>
      </w:pPr>
      <w:r>
        <w:t>Ve vylepšení se pracuje na zlepšení funkcí a věcí, které již byli provedené</w:t>
      </w:r>
    </w:p>
    <w:p w14:paraId="0EA5CDDF" w14:textId="77777777" w:rsidR="002C35AA" w:rsidRDefault="002C35AA" w:rsidP="002C35AA">
      <w:pPr>
        <w:pStyle w:val="Zkladntext"/>
        <w:keepNext/>
      </w:pPr>
      <w:r>
        <w:rPr>
          <w:noProof/>
        </w:rPr>
        <w:drawing>
          <wp:inline distT="0" distB="0" distL="0" distR="0" wp14:anchorId="128B545E" wp14:editId="3F01F877">
            <wp:extent cx="2762250" cy="3533775"/>
            <wp:effectExtent l="0" t="0" r="0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F7168" w14:textId="02D50A2F" w:rsidR="00A33F2A" w:rsidRDefault="002C35AA" w:rsidP="002C35AA">
      <w:pPr>
        <w:pStyle w:val="Titulek"/>
        <w:jc w:val="both"/>
      </w:pPr>
      <w:bookmarkStart w:id="18" w:name="_Toc534098726"/>
      <w:r>
        <w:t xml:space="preserve">Obrázek </w:t>
      </w:r>
      <w:r w:rsidR="00CF1DD1">
        <w:rPr>
          <w:noProof/>
        </w:rPr>
        <w:fldChar w:fldCharType="begin"/>
      </w:r>
      <w:r w:rsidR="00CF1DD1">
        <w:rPr>
          <w:noProof/>
        </w:rPr>
        <w:instrText xml:space="preserve"> SEQ Obrázek \* ARABIC </w:instrText>
      </w:r>
      <w:r w:rsidR="00CF1DD1">
        <w:rPr>
          <w:noProof/>
        </w:rPr>
        <w:fldChar w:fldCharType="separate"/>
      </w:r>
      <w:r>
        <w:rPr>
          <w:noProof/>
        </w:rPr>
        <w:t>8</w:t>
      </w:r>
      <w:r w:rsidR="00CF1DD1">
        <w:rPr>
          <w:noProof/>
        </w:rPr>
        <w:fldChar w:fldCharType="end"/>
      </w:r>
      <w:r>
        <w:t xml:space="preserve"> - vylepšení </w:t>
      </w:r>
      <w:r w:rsidRPr="00B5508F">
        <w:t>US</w:t>
      </w:r>
      <w:bookmarkEnd w:id="18"/>
    </w:p>
    <w:p w14:paraId="41F464BF" w14:textId="77777777" w:rsidR="00A33F2A" w:rsidRDefault="00A33F2A">
      <w:pPr>
        <w:rPr>
          <w:b/>
          <w:bCs/>
          <w:sz w:val="20"/>
          <w:szCs w:val="18"/>
        </w:rPr>
      </w:pPr>
      <w:r>
        <w:br w:type="page"/>
      </w:r>
    </w:p>
    <w:p w14:paraId="0C94C50A" w14:textId="254AA2FA" w:rsidR="002C35AA" w:rsidRDefault="002C35AA" w:rsidP="002C35AA">
      <w:pPr>
        <w:pStyle w:val="Nadpis2"/>
      </w:pPr>
      <w:bookmarkStart w:id="19" w:name="_Toc534098741"/>
      <w:r>
        <w:lastRenderedPageBreak/>
        <w:t>Dokumentace</w:t>
      </w:r>
      <w:bookmarkEnd w:id="19"/>
    </w:p>
    <w:p w14:paraId="3B5B117C" w14:textId="6715144D" w:rsidR="00A33F2A" w:rsidRPr="00A33F2A" w:rsidRDefault="00A33F2A" w:rsidP="00A33F2A">
      <w:pPr>
        <w:pStyle w:val="Zkladntext"/>
      </w:pPr>
      <w:r>
        <w:t>Část řešící všechnu potřebnou dokumentaci k projektu</w:t>
      </w:r>
    </w:p>
    <w:p w14:paraId="74206CDC" w14:textId="77777777" w:rsidR="002C35AA" w:rsidRDefault="002C35AA" w:rsidP="002C35AA">
      <w:pPr>
        <w:pStyle w:val="Zkladntext"/>
        <w:keepNext/>
      </w:pPr>
      <w:r>
        <w:rPr>
          <w:noProof/>
        </w:rPr>
        <w:drawing>
          <wp:inline distT="0" distB="0" distL="0" distR="0" wp14:anchorId="389D032C" wp14:editId="40800AE5">
            <wp:extent cx="2771775" cy="3581400"/>
            <wp:effectExtent l="0" t="0" r="9525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6A5B" w14:textId="16DB42D1" w:rsidR="002C35AA" w:rsidRDefault="002C35AA" w:rsidP="002C35AA">
      <w:pPr>
        <w:pStyle w:val="Titulek"/>
        <w:jc w:val="both"/>
      </w:pPr>
      <w:bookmarkStart w:id="20" w:name="_Toc534098727"/>
      <w:r>
        <w:t xml:space="preserve">Obrázek </w:t>
      </w:r>
      <w:r w:rsidR="00CF1DD1">
        <w:rPr>
          <w:noProof/>
        </w:rPr>
        <w:fldChar w:fldCharType="begin"/>
      </w:r>
      <w:r w:rsidR="00CF1DD1">
        <w:rPr>
          <w:noProof/>
        </w:rPr>
        <w:instrText xml:space="preserve"> SEQ Obrázek \* ARABIC </w:instrText>
      </w:r>
      <w:r w:rsidR="00CF1DD1">
        <w:rPr>
          <w:noProof/>
        </w:rPr>
        <w:fldChar w:fldCharType="separate"/>
      </w:r>
      <w:r>
        <w:rPr>
          <w:noProof/>
        </w:rPr>
        <w:t>9</w:t>
      </w:r>
      <w:r w:rsidR="00CF1DD1">
        <w:rPr>
          <w:noProof/>
        </w:rPr>
        <w:fldChar w:fldCharType="end"/>
      </w:r>
      <w:r>
        <w:t xml:space="preserve"> - dokumentace </w:t>
      </w:r>
      <w:r w:rsidRPr="00E00C66">
        <w:t>US</w:t>
      </w:r>
      <w:bookmarkEnd w:id="20"/>
    </w:p>
    <w:p w14:paraId="11A50A57" w14:textId="77777777" w:rsidR="00FB17BE" w:rsidRDefault="00FB17BE">
      <w:pPr>
        <w:rPr>
          <w:rFonts w:cs="Arial"/>
          <w:b/>
          <w:bCs/>
          <w:iCs/>
          <w:sz w:val="28"/>
          <w:szCs w:val="28"/>
        </w:rPr>
      </w:pPr>
      <w:bookmarkStart w:id="21" w:name="_Toc534098742"/>
      <w:r>
        <w:br w:type="page"/>
      </w:r>
    </w:p>
    <w:p w14:paraId="658E78E1" w14:textId="568A45CF" w:rsidR="002C35AA" w:rsidRDefault="002C35AA" w:rsidP="002C35AA">
      <w:pPr>
        <w:pStyle w:val="Nadpis2"/>
      </w:pPr>
      <w:r>
        <w:lastRenderedPageBreak/>
        <w:t>Nefunkční požadavky</w:t>
      </w:r>
      <w:bookmarkEnd w:id="21"/>
    </w:p>
    <w:p w14:paraId="319259C2" w14:textId="1BBC5B78" w:rsidR="00FB17BE" w:rsidRPr="00FB17BE" w:rsidRDefault="00FB17BE" w:rsidP="00FB17BE">
      <w:pPr>
        <w:pStyle w:val="Zkladntext"/>
      </w:pPr>
      <w:r>
        <w:t>Zde jsou řešeny zvolené nefunkční požadavky jako je bezpečnost, stabilita a dostupnost. Zde je řešena registrace a přihlašování a také nasazení a udržení redakčního systému na webu přes Microsoft službu od Azure pro ASP.NET aplikace.</w:t>
      </w:r>
    </w:p>
    <w:p w14:paraId="724B96E3" w14:textId="77777777" w:rsidR="002C35AA" w:rsidRDefault="002C35AA" w:rsidP="002C35AA">
      <w:pPr>
        <w:pStyle w:val="Zkladntext"/>
        <w:keepNext/>
      </w:pPr>
      <w:r>
        <w:rPr>
          <w:noProof/>
        </w:rPr>
        <w:drawing>
          <wp:inline distT="0" distB="0" distL="0" distR="0" wp14:anchorId="66BEC3EF" wp14:editId="4C3CB79B">
            <wp:extent cx="2714625" cy="3533775"/>
            <wp:effectExtent l="0" t="0" r="9525" b="952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E88CC" w14:textId="3B751CB6" w:rsidR="002C35AA" w:rsidRDefault="002C35AA" w:rsidP="002C35AA">
      <w:pPr>
        <w:pStyle w:val="Titulek"/>
        <w:jc w:val="both"/>
      </w:pPr>
      <w:bookmarkStart w:id="22" w:name="_Toc534098728"/>
      <w:r>
        <w:t xml:space="preserve">Obrázek </w:t>
      </w:r>
      <w:r w:rsidR="00CF1DD1">
        <w:rPr>
          <w:noProof/>
        </w:rPr>
        <w:fldChar w:fldCharType="begin"/>
      </w:r>
      <w:r w:rsidR="00CF1DD1">
        <w:rPr>
          <w:noProof/>
        </w:rPr>
        <w:instrText xml:space="preserve"> SEQ Obrázek \* ARABIC </w:instrText>
      </w:r>
      <w:r w:rsidR="00CF1DD1">
        <w:rPr>
          <w:noProof/>
        </w:rPr>
        <w:fldChar w:fldCharType="separate"/>
      </w:r>
      <w:r>
        <w:rPr>
          <w:noProof/>
        </w:rPr>
        <w:t>10</w:t>
      </w:r>
      <w:r w:rsidR="00CF1DD1">
        <w:rPr>
          <w:noProof/>
        </w:rPr>
        <w:fldChar w:fldCharType="end"/>
      </w:r>
      <w:r>
        <w:t xml:space="preserve"> - NP </w:t>
      </w:r>
      <w:r w:rsidRPr="002B04D5">
        <w:t>US</w:t>
      </w:r>
      <w:bookmarkEnd w:id="22"/>
    </w:p>
    <w:p w14:paraId="5D9BC38E" w14:textId="77777777" w:rsidR="00FB17BE" w:rsidRDefault="00FB17BE">
      <w:pPr>
        <w:rPr>
          <w:rFonts w:cs="Arial"/>
          <w:b/>
          <w:bCs/>
          <w:iCs/>
          <w:sz w:val="28"/>
          <w:szCs w:val="28"/>
        </w:rPr>
      </w:pPr>
      <w:bookmarkStart w:id="23" w:name="_Toc534098743"/>
      <w:r>
        <w:br w:type="page"/>
      </w:r>
    </w:p>
    <w:p w14:paraId="5527D053" w14:textId="5DD8B4C5" w:rsidR="002C35AA" w:rsidRDefault="002C35AA" w:rsidP="002C35AA">
      <w:pPr>
        <w:pStyle w:val="Nadpis2"/>
      </w:pPr>
      <w:r>
        <w:lastRenderedPageBreak/>
        <w:t>Příprava a řízení</w:t>
      </w:r>
      <w:bookmarkEnd w:id="23"/>
    </w:p>
    <w:p w14:paraId="3D757365" w14:textId="53428E4E" w:rsidR="00FB17BE" w:rsidRPr="00FB17BE" w:rsidRDefault="00FB17BE" w:rsidP="00FB17BE">
      <w:pPr>
        <w:pStyle w:val="Zkladntext"/>
      </w:pPr>
      <w:r>
        <w:t>Příprava a řízeni je story, jenž bylo zapotřebí převážně kvůli prvnímu sprintu. Je zde obsaženo veškeré seznamování s prostředím a týmem a také vytváření plánu ve Scrumdesku</w:t>
      </w:r>
      <w:bookmarkStart w:id="24" w:name="_GoBack"/>
      <w:bookmarkEnd w:id="24"/>
      <w:r>
        <w:t>.</w:t>
      </w:r>
    </w:p>
    <w:p w14:paraId="2F67E4EE" w14:textId="77777777" w:rsidR="002C35AA" w:rsidRDefault="002C35AA" w:rsidP="002C35AA">
      <w:pPr>
        <w:pStyle w:val="Zkladntext"/>
        <w:keepNext/>
      </w:pPr>
      <w:r>
        <w:rPr>
          <w:noProof/>
        </w:rPr>
        <w:drawing>
          <wp:inline distT="0" distB="0" distL="0" distR="0" wp14:anchorId="4A27C59E" wp14:editId="64C4CC2A">
            <wp:extent cx="2743200" cy="5210175"/>
            <wp:effectExtent l="0" t="0" r="0" b="95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DB14" w14:textId="205DE6BA" w:rsidR="002C35AA" w:rsidRDefault="002C35AA" w:rsidP="002C35AA">
      <w:pPr>
        <w:pStyle w:val="Titulek"/>
        <w:jc w:val="both"/>
      </w:pPr>
      <w:bookmarkStart w:id="25" w:name="_Toc534098729"/>
      <w:r>
        <w:t xml:space="preserve">Obrázek </w:t>
      </w:r>
      <w:r w:rsidR="00CF1DD1">
        <w:rPr>
          <w:noProof/>
        </w:rPr>
        <w:fldChar w:fldCharType="begin"/>
      </w:r>
      <w:r w:rsidR="00CF1DD1">
        <w:rPr>
          <w:noProof/>
        </w:rPr>
        <w:instrText xml:space="preserve"> SEQ Obrázek \* ARABIC </w:instrText>
      </w:r>
      <w:r w:rsidR="00CF1DD1">
        <w:rPr>
          <w:noProof/>
        </w:rPr>
        <w:fldChar w:fldCharType="separate"/>
      </w:r>
      <w:r>
        <w:rPr>
          <w:noProof/>
        </w:rPr>
        <w:t>11</w:t>
      </w:r>
      <w:r w:rsidR="00CF1DD1">
        <w:rPr>
          <w:noProof/>
        </w:rPr>
        <w:fldChar w:fldCharType="end"/>
      </w:r>
      <w:r>
        <w:t xml:space="preserve"> - řízení </w:t>
      </w:r>
      <w:r w:rsidRPr="00E4314E">
        <w:t>US</w:t>
      </w:r>
      <w:bookmarkEnd w:id="25"/>
    </w:p>
    <w:p w14:paraId="48110E73" w14:textId="77777777" w:rsidR="00FB17BE" w:rsidRDefault="00FB17BE">
      <w:pPr>
        <w:rPr>
          <w:rFonts w:cs="Arial"/>
          <w:b/>
          <w:bCs/>
          <w:iCs/>
          <w:sz w:val="28"/>
          <w:szCs w:val="28"/>
        </w:rPr>
      </w:pPr>
      <w:bookmarkStart w:id="26" w:name="_Toc534098744"/>
      <w:r>
        <w:br w:type="page"/>
      </w:r>
    </w:p>
    <w:p w14:paraId="1A01D207" w14:textId="5096E662" w:rsidR="002C35AA" w:rsidRDefault="002C35AA" w:rsidP="002C35AA">
      <w:pPr>
        <w:pStyle w:val="Nadpis2"/>
      </w:pPr>
      <w:r>
        <w:lastRenderedPageBreak/>
        <w:t>Odevzdání aplikace</w:t>
      </w:r>
      <w:bookmarkEnd w:id="26"/>
    </w:p>
    <w:p w14:paraId="7E4FA5C1" w14:textId="695082B5" w:rsidR="00FB17BE" w:rsidRPr="00FB17BE" w:rsidRDefault="00FB17BE" w:rsidP="00FB17BE">
      <w:pPr>
        <w:pStyle w:val="Zkladntext"/>
      </w:pPr>
      <w:r>
        <w:t>Poslední uživatelský příběh je připraven po finální úpravy a odevzdávky projektů.</w:t>
      </w:r>
    </w:p>
    <w:p w14:paraId="643F3468" w14:textId="77777777" w:rsidR="002C35AA" w:rsidRDefault="002C35AA" w:rsidP="002C35AA">
      <w:pPr>
        <w:pStyle w:val="Zkladntext"/>
        <w:keepNext/>
      </w:pPr>
      <w:r>
        <w:rPr>
          <w:noProof/>
        </w:rPr>
        <w:drawing>
          <wp:inline distT="0" distB="0" distL="0" distR="0" wp14:anchorId="189BCAF8" wp14:editId="23EC0727">
            <wp:extent cx="2651760" cy="4297680"/>
            <wp:effectExtent l="0" t="0" r="0" b="762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ED07" w14:textId="4D692192" w:rsidR="002C35AA" w:rsidRPr="002C35AA" w:rsidRDefault="002C35AA" w:rsidP="002C35AA">
      <w:pPr>
        <w:pStyle w:val="Titulek"/>
        <w:jc w:val="both"/>
      </w:pPr>
      <w:bookmarkStart w:id="27" w:name="_Toc534098730"/>
      <w:r>
        <w:t xml:space="preserve">Obrázek </w:t>
      </w:r>
      <w:r w:rsidR="00CF1DD1">
        <w:rPr>
          <w:noProof/>
        </w:rPr>
        <w:fldChar w:fldCharType="begin"/>
      </w:r>
      <w:r w:rsidR="00CF1DD1">
        <w:rPr>
          <w:noProof/>
        </w:rPr>
        <w:instrText xml:space="preserve"> SEQ Obrázek \* ARABIC </w:instrText>
      </w:r>
      <w:r w:rsidR="00CF1DD1">
        <w:rPr>
          <w:noProof/>
        </w:rPr>
        <w:fldChar w:fldCharType="separate"/>
      </w:r>
      <w:r>
        <w:rPr>
          <w:noProof/>
        </w:rPr>
        <w:t>12</w:t>
      </w:r>
      <w:r w:rsidR="00CF1DD1">
        <w:rPr>
          <w:noProof/>
        </w:rPr>
        <w:fldChar w:fldCharType="end"/>
      </w:r>
      <w:r>
        <w:t xml:space="preserve"> - odevzdání </w:t>
      </w:r>
      <w:r w:rsidRPr="00A664E8">
        <w:t>US</w:t>
      </w:r>
      <w:bookmarkEnd w:id="27"/>
    </w:p>
    <w:sectPr w:rsidR="002C35AA" w:rsidRPr="002C35AA" w:rsidSect="00605D0F">
      <w:headerReference w:type="even" r:id="rId22"/>
      <w:headerReference w:type="default" r:id="rId23"/>
      <w:footerReference w:type="even" r:id="rId24"/>
      <w:footerReference w:type="default" r:id="rId25"/>
      <w:type w:val="oddPage"/>
      <w:pgSz w:w="11906" w:h="16838" w:code="9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1AF38" w14:textId="77777777" w:rsidR="00CF1DD1" w:rsidRDefault="00CF1DD1" w:rsidP="00450FBC">
      <w:r>
        <w:separator/>
      </w:r>
    </w:p>
  </w:endnote>
  <w:endnote w:type="continuationSeparator" w:id="0">
    <w:p w14:paraId="655B9F19" w14:textId="77777777" w:rsidR="00CF1DD1" w:rsidRDefault="00CF1DD1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0364C7" w:rsidRDefault="000364C7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5D0F"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77642086" w:rsidR="000364C7" w:rsidRDefault="000364C7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480D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7FAA3" w14:textId="77777777" w:rsidR="00CF1DD1" w:rsidRDefault="00CF1DD1" w:rsidP="00450FBC">
      <w:r>
        <w:separator/>
      </w:r>
    </w:p>
  </w:footnote>
  <w:footnote w:type="continuationSeparator" w:id="0">
    <w:p w14:paraId="32CC4D5B" w14:textId="77777777" w:rsidR="00CF1DD1" w:rsidRDefault="00CF1DD1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2D944" w14:textId="77777777" w:rsidR="000364C7" w:rsidRDefault="000364C7">
    <w:pPr>
      <w:pStyle w:val="Zhlav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B8AF" w14:textId="39887299" w:rsidR="000364C7" w:rsidRDefault="000364C7" w:rsidP="00605D0F">
    <w:pPr>
      <w:pStyle w:val="Zhlav"/>
      <w:jc w:val="center"/>
    </w:pPr>
    <w:r>
      <w:t>Vysoká škola polytechnická Jihlava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58B9" w14:textId="0A428646" w:rsidR="000364C7" w:rsidRPr="00605D0F" w:rsidRDefault="00605D0F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DB7F59"/>
    <w:multiLevelType w:val="multilevel"/>
    <w:tmpl w:val="8D5A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1656"/>
        </w:tabs>
        <w:ind w:left="16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E44DB"/>
    <w:multiLevelType w:val="multilevel"/>
    <w:tmpl w:val="8738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B820EE"/>
    <w:multiLevelType w:val="hybridMultilevel"/>
    <w:tmpl w:val="50DA3692"/>
    <w:lvl w:ilvl="0" w:tplc="EF844AE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3"/>
  </w:num>
  <w:num w:numId="21">
    <w:abstractNumId w:val="11"/>
    <w:lvlOverride w:ilvl="0">
      <w:startOverride w:val="1"/>
    </w:lvlOverride>
  </w:num>
  <w:num w:numId="22">
    <w:abstractNumId w:val="12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5"/>
  </w:num>
  <w:num w:numId="28">
    <w:abstractNumId w:val="10"/>
    <w:lvlOverride w:ilvl="0">
      <w:lvl w:ilvl="0">
        <w:numFmt w:val="lowerLetter"/>
        <w:lvlText w:val="%1."/>
        <w:lvlJc w:val="left"/>
      </w:lvl>
    </w:lvlOverride>
  </w:num>
  <w:num w:numId="29">
    <w:abstractNumId w:val="14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11ADC"/>
    <w:rsid w:val="00030AE0"/>
    <w:rsid w:val="000364C7"/>
    <w:rsid w:val="0006383A"/>
    <w:rsid w:val="00077D49"/>
    <w:rsid w:val="00090D50"/>
    <w:rsid w:val="000B3248"/>
    <w:rsid w:val="000C684D"/>
    <w:rsid w:val="000D480D"/>
    <w:rsid w:val="000E6885"/>
    <w:rsid w:val="00106274"/>
    <w:rsid w:val="00127A78"/>
    <w:rsid w:val="001324F8"/>
    <w:rsid w:val="00145F30"/>
    <w:rsid w:val="00156BD4"/>
    <w:rsid w:val="00166283"/>
    <w:rsid w:val="001A09D3"/>
    <w:rsid w:val="001D2CF3"/>
    <w:rsid w:val="001D6D7E"/>
    <w:rsid w:val="00203032"/>
    <w:rsid w:val="00227221"/>
    <w:rsid w:val="002272B7"/>
    <w:rsid w:val="00265331"/>
    <w:rsid w:val="0027255C"/>
    <w:rsid w:val="00287CA6"/>
    <w:rsid w:val="0029203D"/>
    <w:rsid w:val="002A7A19"/>
    <w:rsid w:val="002C35AA"/>
    <w:rsid w:val="00310168"/>
    <w:rsid w:val="00357028"/>
    <w:rsid w:val="00376BDA"/>
    <w:rsid w:val="00381ECD"/>
    <w:rsid w:val="00395FE2"/>
    <w:rsid w:val="003971E1"/>
    <w:rsid w:val="003A1AB1"/>
    <w:rsid w:val="003F4475"/>
    <w:rsid w:val="00413B7D"/>
    <w:rsid w:val="00415977"/>
    <w:rsid w:val="00435AA2"/>
    <w:rsid w:val="00441B6E"/>
    <w:rsid w:val="00450FBC"/>
    <w:rsid w:val="0045327E"/>
    <w:rsid w:val="00487AC6"/>
    <w:rsid w:val="0049600D"/>
    <w:rsid w:val="004B7430"/>
    <w:rsid w:val="004C32A5"/>
    <w:rsid w:val="004D6370"/>
    <w:rsid w:val="005078F3"/>
    <w:rsid w:val="00507CF2"/>
    <w:rsid w:val="005304B1"/>
    <w:rsid w:val="005342DB"/>
    <w:rsid w:val="005404A9"/>
    <w:rsid w:val="0054505F"/>
    <w:rsid w:val="005541D9"/>
    <w:rsid w:val="00577033"/>
    <w:rsid w:val="00596E8D"/>
    <w:rsid w:val="005B0A61"/>
    <w:rsid w:val="00605D0F"/>
    <w:rsid w:val="00607586"/>
    <w:rsid w:val="0061737E"/>
    <w:rsid w:val="00630F3C"/>
    <w:rsid w:val="006372A7"/>
    <w:rsid w:val="006576AB"/>
    <w:rsid w:val="0069085A"/>
    <w:rsid w:val="006A0510"/>
    <w:rsid w:val="006D77FB"/>
    <w:rsid w:val="006F30A0"/>
    <w:rsid w:val="00700E9C"/>
    <w:rsid w:val="00745ED3"/>
    <w:rsid w:val="00750A84"/>
    <w:rsid w:val="00753230"/>
    <w:rsid w:val="00762726"/>
    <w:rsid w:val="00791BA8"/>
    <w:rsid w:val="007C032A"/>
    <w:rsid w:val="007E2D7C"/>
    <w:rsid w:val="007F17EF"/>
    <w:rsid w:val="00800520"/>
    <w:rsid w:val="0088164E"/>
    <w:rsid w:val="00882623"/>
    <w:rsid w:val="008A4CE4"/>
    <w:rsid w:val="008B70C1"/>
    <w:rsid w:val="008C121A"/>
    <w:rsid w:val="008F5345"/>
    <w:rsid w:val="00900DE5"/>
    <w:rsid w:val="0090274E"/>
    <w:rsid w:val="009136C8"/>
    <w:rsid w:val="00926BC6"/>
    <w:rsid w:val="00975A56"/>
    <w:rsid w:val="00985EFF"/>
    <w:rsid w:val="009A3385"/>
    <w:rsid w:val="009C58FA"/>
    <w:rsid w:val="009E0357"/>
    <w:rsid w:val="009E1CA1"/>
    <w:rsid w:val="009E727B"/>
    <w:rsid w:val="009F26FD"/>
    <w:rsid w:val="009F6A90"/>
    <w:rsid w:val="00A2040F"/>
    <w:rsid w:val="00A265AF"/>
    <w:rsid w:val="00A26CE9"/>
    <w:rsid w:val="00A33F2A"/>
    <w:rsid w:val="00A43194"/>
    <w:rsid w:val="00A50D3A"/>
    <w:rsid w:val="00A6464C"/>
    <w:rsid w:val="00A81CBF"/>
    <w:rsid w:val="00AA6147"/>
    <w:rsid w:val="00AB5446"/>
    <w:rsid w:val="00AC0EA3"/>
    <w:rsid w:val="00AC1F6C"/>
    <w:rsid w:val="00AD66A9"/>
    <w:rsid w:val="00AE1675"/>
    <w:rsid w:val="00AE7A3C"/>
    <w:rsid w:val="00AF5E06"/>
    <w:rsid w:val="00BA1E5D"/>
    <w:rsid w:val="00BF2973"/>
    <w:rsid w:val="00C04C21"/>
    <w:rsid w:val="00C27DB3"/>
    <w:rsid w:val="00C40104"/>
    <w:rsid w:val="00C530A5"/>
    <w:rsid w:val="00C75C7A"/>
    <w:rsid w:val="00C915C1"/>
    <w:rsid w:val="00C92C3D"/>
    <w:rsid w:val="00CD2262"/>
    <w:rsid w:val="00CE3E66"/>
    <w:rsid w:val="00CF1DD1"/>
    <w:rsid w:val="00D114AF"/>
    <w:rsid w:val="00DA6E95"/>
    <w:rsid w:val="00E10248"/>
    <w:rsid w:val="00E1451E"/>
    <w:rsid w:val="00E15CDA"/>
    <w:rsid w:val="00E44074"/>
    <w:rsid w:val="00E51C3F"/>
    <w:rsid w:val="00E956A0"/>
    <w:rsid w:val="00E95EC9"/>
    <w:rsid w:val="00E9757D"/>
    <w:rsid w:val="00EA4979"/>
    <w:rsid w:val="00EA7BCF"/>
    <w:rsid w:val="00ED03CE"/>
    <w:rsid w:val="00EE1F3A"/>
    <w:rsid w:val="00EF5CFE"/>
    <w:rsid w:val="00EF63AE"/>
    <w:rsid w:val="00F05886"/>
    <w:rsid w:val="00F05DD5"/>
    <w:rsid w:val="00F745E6"/>
    <w:rsid w:val="00F74785"/>
    <w:rsid w:val="00FA00E8"/>
    <w:rsid w:val="00FB17BE"/>
    <w:rsid w:val="00FB3E37"/>
    <w:rsid w:val="00FB5DB9"/>
    <w:rsid w:val="00FC7A49"/>
    <w:rsid w:val="00FC7EE3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tabs>
        <w:tab w:val="clear" w:pos="1656"/>
        <w:tab w:val="num" w:pos="576"/>
      </w:tabs>
      <w:spacing w:before="360" w:after="180" w:line="360" w:lineRule="auto"/>
      <w:ind w:left="576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  <w:style w:type="paragraph" w:styleId="Normlnweb">
    <w:name w:val="Normal (Web)"/>
    <w:basedOn w:val="Normln"/>
    <w:uiPriority w:val="99"/>
    <w:unhideWhenUsed/>
    <w:rsid w:val="00AA6147"/>
    <w:pPr>
      <w:spacing w:before="100" w:beforeAutospacing="1" w:after="100" w:afterAutospacing="1"/>
    </w:pPr>
  </w:style>
  <w:style w:type="character" w:customStyle="1" w:styleId="apple-tab-span">
    <w:name w:val="apple-tab-span"/>
    <w:basedOn w:val="Standardnpsmoodstavce"/>
    <w:rsid w:val="00AA6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AF9"/>
    <w:rsid w:val="000B2B25"/>
    <w:rsid w:val="002A7852"/>
    <w:rsid w:val="002C3D25"/>
    <w:rsid w:val="002C616D"/>
    <w:rsid w:val="00490D89"/>
    <w:rsid w:val="004E28CA"/>
    <w:rsid w:val="005C2C5F"/>
    <w:rsid w:val="00645426"/>
    <w:rsid w:val="006940B8"/>
    <w:rsid w:val="006E60B8"/>
    <w:rsid w:val="00842A3D"/>
    <w:rsid w:val="0084557C"/>
    <w:rsid w:val="00976AF9"/>
    <w:rsid w:val="00A71CD2"/>
    <w:rsid w:val="00AF4886"/>
    <w:rsid w:val="00C435D9"/>
    <w:rsid w:val="00F3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E28CA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8719C498A840E3870871890BCFD1BC">
    <w:name w:val="CA8719C498A840E3870871890BCFD1BC"/>
    <w:rsid w:val="004E28CA"/>
    <w:pPr>
      <w:spacing w:after="160" w:line="259" w:lineRule="auto"/>
    </w:pPr>
  </w:style>
  <w:style w:type="paragraph" w:customStyle="1" w:styleId="7053A9B288BD4AA4947019970C76552F">
    <w:name w:val="7053A9B288BD4AA4947019970C76552F"/>
    <w:rsid w:val="004E28C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07EA462F-05E5-4D09-BABA-BB092011E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87</TotalTime>
  <Pages>16</Pages>
  <Words>813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Tommy</cp:lastModifiedBy>
  <cp:revision>14</cp:revision>
  <cp:lastPrinted>2018-01-30T10:54:00Z</cp:lastPrinted>
  <dcterms:created xsi:type="dcterms:W3CDTF">2018-10-11T06:48:00Z</dcterms:created>
  <dcterms:modified xsi:type="dcterms:W3CDTF">2019-01-01T15:39:00Z</dcterms:modified>
</cp:coreProperties>
</file>